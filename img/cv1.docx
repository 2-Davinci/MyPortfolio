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-531495</wp:posOffset>
                      </wp:positionV>
                      <wp:extent cx="1847850" cy="1644015"/>
                      <wp:effectExtent l="19050" t="19050" r="38100" b="32385"/>
                      <wp:wrapThrough wrapText="bothSides">
                        <wp:wrapPolygon edited="0">
                          <wp:start x="8462" y="-250"/>
                          <wp:lineTo x="6458" y="-250"/>
                          <wp:lineTo x="1781" y="2503"/>
                          <wp:lineTo x="1781" y="3754"/>
                          <wp:lineTo x="-223" y="3754"/>
                          <wp:lineTo x="-223" y="14016"/>
                          <wp:lineTo x="445" y="16019"/>
                          <wp:lineTo x="3786" y="20023"/>
                          <wp:lineTo x="7571" y="21775"/>
                          <wp:lineTo x="8016" y="21775"/>
                          <wp:lineTo x="13584" y="21775"/>
                          <wp:lineTo x="13806" y="21775"/>
                          <wp:lineTo x="17814" y="19773"/>
                          <wp:lineTo x="18037" y="19773"/>
                          <wp:lineTo x="21155" y="16019"/>
                          <wp:lineTo x="21155" y="15768"/>
                          <wp:lineTo x="21823" y="12264"/>
                          <wp:lineTo x="21823" y="7759"/>
                          <wp:lineTo x="20487" y="5006"/>
                          <wp:lineTo x="19819" y="2753"/>
                          <wp:lineTo x="14920" y="-250"/>
                          <wp:lineTo x="13138" y="-250"/>
                          <wp:lineTo x="8462" y="-250"/>
                        </wp:wrapPolygon>
                      </wp:wrapThrough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164401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2D5831" id="Oval 2" o:spid="_x0000_s1026" alt="Title: Professional Headshot of Man" style="position:absolute;margin-left:18.2pt;margin-top:-41.85pt;width:145.5pt;height:129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" strokecolor="#94b6d2 [3204]" strokeweight="5pt">
                      <v:fill r:id="rId10" o:title="" recolor="t" rotate="t" type="frame"/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8B48DA" w:rsidRPr="008B48DA" w:rsidRDefault="008B48DA" w:rsidP="008B48DA">
            <w:pPr>
              <w:pStyle w:val="Title"/>
            </w:pPr>
            <w:r>
              <w:t xml:space="preserve">OLOTU DAVID </w:t>
            </w:r>
          </w:p>
          <w:p w:rsidR="001B2ABD" w:rsidRDefault="008B48DA" w:rsidP="008B48DA">
            <w:pPr>
              <w:pStyle w:val="Subtitle"/>
              <w:rPr>
                <w:spacing w:val="0"/>
                <w:w w:val="100"/>
              </w:rPr>
            </w:pPr>
            <w:r w:rsidRPr="005208DC">
              <w:rPr>
                <w:spacing w:val="0"/>
                <w:w w:val="90"/>
              </w:rPr>
              <w:t>SCIENCE TUTO</w:t>
            </w:r>
            <w:r w:rsidRPr="005208DC">
              <w:rPr>
                <w:spacing w:val="60"/>
                <w:w w:val="90"/>
              </w:rPr>
              <w:t>R</w:t>
            </w:r>
            <w:r w:rsidR="00824AFB">
              <w:rPr>
                <w:spacing w:val="0"/>
                <w:w w:val="100"/>
              </w:rPr>
              <w:t xml:space="preserve"> &amp; Web Designer</w:t>
            </w:r>
          </w:p>
          <w:p w:rsidR="008445E3" w:rsidRDefault="008445E3" w:rsidP="008445E3">
            <w:r>
              <w:t xml:space="preserve">17 years of Age </w:t>
            </w:r>
          </w:p>
          <w:p w:rsidR="008445E3" w:rsidRPr="008445E3" w:rsidRDefault="008445E3" w:rsidP="008445E3">
            <w:r>
              <w:t xml:space="preserve">Front End Web developer 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972E659F2B0D4441BE939BDC23984EEE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0A75E9" w:rsidP="009260CD">
            <w:pPr>
              <w:rPr>
                <w:rFonts w:ascii="Arial" w:hAnsi="Arial" w:cs="Arial"/>
                <w:color w:val="3D4042"/>
                <w:shd w:val="clear" w:color="auto" w:fill="F0F3F5"/>
              </w:rPr>
            </w:pPr>
            <w:r>
              <w:rPr>
                <w:rFonts w:ascii="Arial" w:hAnsi="Arial" w:cs="Arial"/>
                <w:color w:val="3D4042"/>
                <w:shd w:val="clear" w:color="auto" w:fill="F0F3F5"/>
              </w:rPr>
              <w:t>Science Teacher with solid background in Math, Physics and Chemistry. Keeps students interesting by using engaging talks, hands-on activities, and multimedia integration. Successful at helping students of different ability levels develop and thrive.</w:t>
            </w:r>
          </w:p>
          <w:p w:rsidR="00036450" w:rsidRDefault="000A75E9" w:rsidP="00036450">
            <w:pPr>
              <w:rPr>
                <w:rFonts w:ascii="Arial" w:hAnsi="Arial" w:cs="Arial"/>
                <w:color w:val="3D4042"/>
                <w:shd w:val="clear" w:color="auto" w:fill="F0F3F5"/>
              </w:rPr>
            </w:pPr>
            <w:r>
              <w:rPr>
                <w:rFonts w:ascii="Arial" w:hAnsi="Arial" w:cs="Arial"/>
                <w:color w:val="3D4042"/>
                <w:shd w:val="clear" w:color="auto" w:fill="F0F3F5"/>
              </w:rPr>
              <w:t xml:space="preserve">Capable Director of Studies experienced working in challenging environments. Excited about the opportunity to take the next career step with </w:t>
            </w:r>
            <w:proofErr w:type="spellStart"/>
            <w:r>
              <w:rPr>
                <w:rFonts w:ascii="Arial" w:hAnsi="Arial" w:cs="Arial"/>
                <w:color w:val="3D4042"/>
                <w:shd w:val="clear" w:color="auto" w:fill="F0F3F5"/>
              </w:rPr>
              <w:t>Jacobian</w:t>
            </w:r>
            <w:proofErr w:type="spellEnd"/>
            <w:r>
              <w:rPr>
                <w:rFonts w:ascii="Arial" w:hAnsi="Arial" w:cs="Arial"/>
                <w:color w:val="3D4042"/>
                <w:shd w:val="clear" w:color="auto" w:fill="F0F3F5"/>
              </w:rPr>
              <w:t xml:space="preserve"> Training College.</w:t>
            </w:r>
          </w:p>
          <w:p w:rsidR="000A75E9" w:rsidRDefault="000A75E9" w:rsidP="00036450">
            <w:pPr>
              <w:rPr>
                <w:rFonts w:ascii="Arial" w:hAnsi="Arial" w:cs="Arial"/>
                <w:color w:val="3D4042"/>
                <w:shd w:val="clear" w:color="auto" w:fill="F0F3F5"/>
              </w:rPr>
            </w:pPr>
            <w:r>
              <w:rPr>
                <w:rFonts w:ascii="Arial" w:hAnsi="Arial" w:cs="Arial"/>
                <w:color w:val="3D4042"/>
                <w:shd w:val="clear" w:color="auto" w:fill="F0F3F5"/>
              </w:rPr>
              <w:t>Dedicated professional with demonstrated strengths in customer service, time management, and trend tracking. Good at troubleshooting problems and building successful solutions</w:t>
            </w:r>
            <w:r>
              <w:rPr>
                <w:rFonts w:ascii="Arial" w:hAnsi="Arial" w:cs="Arial"/>
                <w:color w:val="3D4042"/>
                <w:shd w:val="clear" w:color="auto" w:fill="F0F3F5"/>
              </w:rPr>
              <w:t>.</w:t>
            </w:r>
          </w:p>
          <w:p w:rsidR="000A75E9" w:rsidRPr="000A75E9" w:rsidRDefault="000A75E9" w:rsidP="00036450">
            <w:pPr>
              <w:rPr>
                <w:rFonts w:ascii="Arial" w:hAnsi="Arial" w:cs="Arial"/>
                <w:color w:val="3D4042"/>
                <w:shd w:val="clear" w:color="auto" w:fill="F0F3F5"/>
              </w:rPr>
            </w:pPr>
          </w:p>
          <w:sdt>
            <w:sdtPr>
              <w:id w:val="-1954003311"/>
              <w:placeholder>
                <w:docPart w:val="8483242EA6EA4F229B11069E494D0811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376FD026EBC4299A97ADC424FE997C5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8B48DA" w:rsidP="004D3011">
            <w:r>
              <w:t>+2347087561411</w:t>
            </w:r>
          </w:p>
          <w:p w:rsidR="000A75E9" w:rsidRPr="004D3011" w:rsidRDefault="000A75E9" w:rsidP="004D3011"/>
          <w:sdt>
            <w:sdtPr>
              <w:id w:val="67859272"/>
              <w:placeholder>
                <w:docPart w:val="52BA40C813BB446B870B8B4F9B27832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0A75E9" w:rsidRDefault="000A75E9" w:rsidP="004D3011">
            <w:hyperlink r:id="rId11" w:history="1">
              <w:r w:rsidRPr="009E2C14">
                <w:rPr>
                  <w:rStyle w:val="Hyperlink"/>
                </w:rPr>
                <w:t>https://www.linkedin.com/in/olotu-david-84b548246/</w:t>
              </w:r>
            </w:hyperlink>
          </w:p>
          <w:p w:rsidR="000A75E9" w:rsidRDefault="000A75E9" w:rsidP="004D3011"/>
          <w:sdt>
            <w:sdtPr>
              <w:id w:val="-240260293"/>
              <w:placeholder>
                <w:docPart w:val="9007BFDAE3304E6C9665DF943BCE05FF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8B48DA" w:rsidP="004D3011">
            <w:pPr>
              <w:rPr>
                <w:rStyle w:val="Hyperlink"/>
              </w:rPr>
            </w:pPr>
            <w:r>
              <w:t>Olotudav22@gmail.com</w:t>
            </w:r>
          </w:p>
          <w:sdt>
            <w:sdtPr>
              <w:id w:val="-1444214663"/>
              <w:placeholder>
                <w:docPart w:val="A4C68462E0034540A20526D66E1C55F7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8B48DA" w:rsidP="004D3011">
            <w:r>
              <w:t>Coding</w:t>
            </w:r>
          </w:p>
          <w:p w:rsidR="004D3011" w:rsidRDefault="008B48DA" w:rsidP="004D3011">
            <w:r>
              <w:t>Tutoring</w:t>
            </w:r>
          </w:p>
          <w:p w:rsidR="004D3011" w:rsidRDefault="008B48DA" w:rsidP="004D3011">
            <w:r>
              <w:t>Singing</w:t>
            </w:r>
          </w:p>
          <w:p w:rsidR="004D3011" w:rsidRPr="004D3011" w:rsidRDefault="008B48DA" w:rsidP="008B48DA">
            <w:r>
              <w:t>Playing Video Games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0E6F66E7BAB468DB23344F919EA6031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8B48DA" w:rsidP="00B359E4">
            <w:pPr>
              <w:pStyle w:val="Heading4"/>
            </w:pPr>
            <w:proofErr w:type="spellStart"/>
            <w:r>
              <w:t>Vetland</w:t>
            </w:r>
            <w:proofErr w:type="spellEnd"/>
            <w:r>
              <w:t xml:space="preserve"> Grammar School </w:t>
            </w:r>
            <w:bookmarkStart w:id="0" w:name="_GoBack"/>
            <w:bookmarkEnd w:id="0"/>
          </w:p>
          <w:p w:rsidR="00036450" w:rsidRPr="00B359E4" w:rsidRDefault="008B48DA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2021</w:t>
            </w:r>
          </w:p>
          <w:p w:rsidR="004D3011" w:rsidRDefault="008B48DA" w:rsidP="00036450">
            <w:r>
              <w:t>Best Graduating Physics Student</w:t>
            </w:r>
          </w:p>
          <w:p w:rsidR="00036450" w:rsidRDefault="00036450" w:rsidP="00036450"/>
          <w:p w:rsidR="00036450" w:rsidRPr="00B359E4" w:rsidRDefault="008B48DA" w:rsidP="00B359E4">
            <w:pPr>
              <w:pStyle w:val="Heading4"/>
            </w:pPr>
            <w:proofErr w:type="spellStart"/>
            <w:r>
              <w:t>Fedral</w:t>
            </w:r>
            <w:proofErr w:type="spellEnd"/>
            <w:r>
              <w:t xml:space="preserve"> University of Technology </w:t>
            </w:r>
            <w:proofErr w:type="spellStart"/>
            <w:r>
              <w:t>Akure</w:t>
            </w:r>
            <w:proofErr w:type="spellEnd"/>
          </w:p>
          <w:p w:rsidR="00036450" w:rsidRPr="00B359E4" w:rsidRDefault="008B48DA" w:rsidP="00B359E4">
            <w:pPr>
              <w:pStyle w:val="Date"/>
            </w:pPr>
            <w:r>
              <w:t>2023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 w:rsidR="000A75E9">
              <w:t>Present</w:t>
            </w:r>
          </w:p>
          <w:p w:rsidR="00036450" w:rsidRDefault="00036450" w:rsidP="00036450"/>
          <w:sdt>
            <w:sdtPr>
              <w:id w:val="1001553383"/>
              <w:placeholder>
                <w:docPart w:val="EABE3AF7DB7344B2BCB4BF47592A318A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8B48DA" w:rsidP="00B359E4">
            <w:pPr>
              <w:pStyle w:val="Heading4"/>
              <w:rPr>
                <w:bCs/>
              </w:rPr>
            </w:pPr>
            <w:proofErr w:type="spellStart"/>
            <w:r>
              <w:t>Jacobian</w:t>
            </w:r>
            <w:proofErr w:type="spellEnd"/>
            <w:r>
              <w:t xml:space="preserve"> Training </w:t>
            </w:r>
            <w:proofErr w:type="spellStart"/>
            <w:proofErr w:type="gramStart"/>
            <w:r>
              <w:t>Collge</w:t>
            </w:r>
            <w:proofErr w:type="spellEnd"/>
            <w:r w:rsidR="00036450">
              <w:t xml:space="preserve"> </w:t>
            </w:r>
            <w:r w:rsidR="00036450" w:rsidRPr="00036450">
              <w:t xml:space="preserve"> </w:t>
            </w:r>
            <w:r>
              <w:t>[</w:t>
            </w:r>
            <w:proofErr w:type="spellStart"/>
            <w:proofErr w:type="gramEnd"/>
            <w:r>
              <w:t>Asst</w:t>
            </w:r>
            <w:proofErr w:type="spellEnd"/>
            <w:r>
              <w:t xml:space="preserve"> Director of Studies]</w:t>
            </w:r>
          </w:p>
          <w:p w:rsidR="00036450" w:rsidRPr="00036450" w:rsidRDefault="008B48DA" w:rsidP="00B359E4">
            <w:pPr>
              <w:pStyle w:val="Date"/>
            </w:pPr>
            <w:r>
              <w:t>2021</w:t>
            </w:r>
            <w:r w:rsidR="00036450" w:rsidRPr="00036450">
              <w:t>–</w:t>
            </w:r>
            <w:r w:rsidR="000A75E9">
              <w:t xml:space="preserve">Present </w:t>
            </w:r>
          </w:p>
          <w:p w:rsidR="008B48DA" w:rsidRDefault="008B48DA" w:rsidP="00036450">
            <w:pPr>
              <w:rPr>
                <w:rFonts w:ascii="Arial" w:hAnsi="Arial" w:cs="Arial"/>
                <w:color w:val="3D4042"/>
              </w:rPr>
            </w:pPr>
            <w:r>
              <w:rPr>
                <w:rFonts w:ascii="Arial" w:hAnsi="Arial" w:cs="Arial"/>
                <w:color w:val="3D4042"/>
              </w:rPr>
              <w:t>Answered calls, responded to emails, and spoke with clients face-to-face.</w:t>
            </w:r>
          </w:p>
          <w:p w:rsidR="00036450" w:rsidRDefault="008B48DA" w:rsidP="00036450">
            <w:r>
              <w:rPr>
                <w:rFonts w:ascii="Arial" w:hAnsi="Arial" w:cs="Arial"/>
                <w:color w:val="3D4042"/>
              </w:rPr>
              <w:t xml:space="preserve">Processed a arrange of documentation </w:t>
            </w:r>
            <w:r w:rsidR="00DB3809">
              <w:rPr>
                <w:rFonts w:ascii="Arial" w:hAnsi="Arial" w:cs="Arial"/>
                <w:color w:val="3D4042"/>
              </w:rPr>
              <w:t xml:space="preserve">and entering information </w:t>
            </w:r>
            <w:r w:rsidR="00DB3809">
              <w:t>into databases</w:t>
            </w:r>
          </w:p>
          <w:p w:rsidR="00DB3809" w:rsidRDefault="00DB3809" w:rsidP="00036450">
            <w:r>
              <w:t xml:space="preserve">Project Manager at </w:t>
            </w:r>
            <w:proofErr w:type="spellStart"/>
            <w:r>
              <w:t>Jacobian</w:t>
            </w:r>
            <w:proofErr w:type="spellEnd"/>
            <w:r>
              <w:t xml:space="preserve"> Training </w:t>
            </w:r>
            <w:proofErr w:type="spellStart"/>
            <w:r>
              <w:t>Collge</w:t>
            </w:r>
            <w:proofErr w:type="spellEnd"/>
            <w:r>
              <w:t xml:space="preserve"> </w:t>
            </w:r>
            <w:r w:rsidRPr="00036450">
              <w:t xml:space="preserve"> </w:t>
            </w:r>
          </w:p>
          <w:p w:rsidR="004D3011" w:rsidRDefault="004D3011" w:rsidP="00036450"/>
          <w:p w:rsidR="004D3011" w:rsidRPr="004D3011" w:rsidRDefault="00DB3809" w:rsidP="00B359E4">
            <w:pPr>
              <w:pStyle w:val="Heading4"/>
              <w:rPr>
                <w:bCs/>
              </w:rPr>
            </w:pPr>
            <w:r>
              <w:t xml:space="preserve">[Empowering Africans </w:t>
            </w:r>
            <w:proofErr w:type="gramStart"/>
            <w:r>
              <w:t>Through</w:t>
            </w:r>
            <w:proofErr w:type="gramEnd"/>
            <w:r>
              <w:t xml:space="preserve"> Education </w:t>
            </w:r>
            <w:proofErr w:type="spellStart"/>
            <w:r>
              <w:t>Initaitive</w:t>
            </w:r>
            <w:proofErr w:type="spellEnd"/>
            <w:r>
              <w:t>]</w:t>
            </w:r>
            <w:r w:rsidR="004D3011" w:rsidRPr="004D3011">
              <w:t xml:space="preserve">  </w:t>
            </w:r>
            <w:r>
              <w:t>[</w:t>
            </w:r>
            <w:proofErr w:type="spellStart"/>
            <w:r>
              <w:t>Strudent</w:t>
            </w:r>
            <w:proofErr w:type="spellEnd"/>
            <w:r>
              <w:t xml:space="preserve"> Intern]</w:t>
            </w:r>
          </w:p>
          <w:p w:rsidR="004D3011" w:rsidRPr="004D3011" w:rsidRDefault="00DB3809" w:rsidP="00B359E4">
            <w:pPr>
              <w:pStyle w:val="Date"/>
            </w:pPr>
            <w:r>
              <w:t>2022</w:t>
            </w:r>
            <w:r w:rsidR="004D3011" w:rsidRPr="004D3011">
              <w:t>–</w:t>
            </w:r>
            <w:r>
              <w:t>2023</w:t>
            </w:r>
          </w:p>
          <w:p w:rsidR="00DB3809" w:rsidRDefault="00DB3809" w:rsidP="004D3011">
            <w:pPr>
              <w:rPr>
                <w:rFonts w:ascii="Arial" w:hAnsi="Arial" w:cs="Arial"/>
                <w:color w:val="3D4042"/>
              </w:rPr>
            </w:pPr>
            <w:r>
              <w:rPr>
                <w:rFonts w:ascii="Arial" w:hAnsi="Arial" w:cs="Arial"/>
                <w:color w:val="3D4042"/>
              </w:rPr>
              <w:t>Supported team with daily operations through strong clerical and word processing abilities.</w:t>
            </w:r>
          </w:p>
          <w:p w:rsidR="004D3011" w:rsidRDefault="00DB3809" w:rsidP="00036450">
            <w:r>
              <w:t>A Microsoft Guru</w:t>
            </w:r>
            <w:r w:rsidR="00036450" w:rsidRPr="004D3011">
              <w:t xml:space="preserve"> </w:t>
            </w:r>
          </w:p>
          <w:p w:rsidR="004D3011" w:rsidRPr="004D3011" w:rsidRDefault="00DB3809" w:rsidP="00B359E4">
            <w:pPr>
              <w:pStyle w:val="Heading4"/>
              <w:rPr>
                <w:bCs/>
              </w:rPr>
            </w:pPr>
            <w:r>
              <w:t>[SMATECH HIGH SCHOOL]</w:t>
            </w:r>
            <w:r w:rsidR="004D3011" w:rsidRPr="004D3011">
              <w:t xml:space="preserve">  </w:t>
            </w:r>
            <w:r>
              <w:t>[Science Tutor]</w:t>
            </w:r>
          </w:p>
          <w:p w:rsidR="004D3011" w:rsidRPr="004D3011" w:rsidRDefault="00DB3809" w:rsidP="00B359E4">
            <w:pPr>
              <w:pStyle w:val="Date"/>
            </w:pPr>
            <w:r>
              <w:t>2022</w:t>
            </w:r>
            <w:r w:rsidR="004D3011" w:rsidRPr="004D3011">
              <w:t>–</w:t>
            </w:r>
            <w:r w:rsidR="000A75E9">
              <w:t xml:space="preserve">Present </w:t>
            </w:r>
            <w:r>
              <w:t xml:space="preserve"> </w:t>
            </w:r>
          </w:p>
          <w:p w:rsidR="00DB3809" w:rsidRDefault="00DB3809" w:rsidP="004D3011">
            <w:pPr>
              <w:rPr>
                <w:rFonts w:ascii="Arial" w:hAnsi="Arial" w:cs="Arial"/>
                <w:color w:val="3D4042"/>
              </w:rPr>
            </w:pPr>
            <w:r>
              <w:rPr>
                <w:rFonts w:ascii="Arial" w:hAnsi="Arial" w:cs="Arial"/>
                <w:color w:val="3D4042"/>
              </w:rPr>
              <w:t>Wrote, administered, and marked mock exams to assess students' progress</w:t>
            </w:r>
          </w:p>
          <w:p w:rsidR="00DB3809" w:rsidRDefault="00DB3809" w:rsidP="00DB3809">
            <w:pPr>
              <w:rPr>
                <w:rFonts w:ascii="Arial" w:hAnsi="Arial" w:cs="Arial"/>
                <w:color w:val="3D4042"/>
              </w:rPr>
            </w:pPr>
            <w:r>
              <w:rPr>
                <w:rFonts w:ascii="Arial" w:hAnsi="Arial" w:cs="Arial"/>
                <w:color w:val="3D4042"/>
              </w:rPr>
              <w:t>Assessed Student progress though routine quizzes and examinations, as well mandated.</w:t>
            </w:r>
          </w:p>
          <w:p w:rsidR="00DB3809" w:rsidRPr="00DB3809" w:rsidRDefault="00DB3809" w:rsidP="00DB3809">
            <w:pPr>
              <w:rPr>
                <w:rFonts w:ascii="Arial" w:hAnsi="Arial" w:cs="Arial"/>
                <w:color w:val="3D4042"/>
              </w:rPr>
            </w:pPr>
            <w:r>
              <w:rPr>
                <w:rFonts w:ascii="Arial" w:hAnsi="Arial" w:cs="Arial"/>
                <w:color w:val="3D4042"/>
              </w:rPr>
              <w:t xml:space="preserve">Let Student grow in their Moral, Communication and Leadership Skills </w:t>
            </w:r>
          </w:p>
          <w:p w:rsidR="00DB3809" w:rsidRDefault="00DB3809" w:rsidP="00DB3809"/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AFFFF85" wp14:editId="29FA67EF">
                  <wp:extent cx="6168324" cy="146685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43117B" w:rsidRDefault="005208DC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8DC" w:rsidRDefault="005208DC" w:rsidP="000C45FF">
      <w:r>
        <w:separator/>
      </w:r>
    </w:p>
  </w:endnote>
  <w:endnote w:type="continuationSeparator" w:id="0">
    <w:p w:rsidR="005208DC" w:rsidRDefault="005208D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8DC" w:rsidRDefault="005208DC" w:rsidP="000C45FF">
      <w:r>
        <w:separator/>
      </w:r>
    </w:p>
  </w:footnote>
  <w:footnote w:type="continuationSeparator" w:id="0">
    <w:p w:rsidR="005208DC" w:rsidRDefault="005208D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DA"/>
    <w:rsid w:val="00036450"/>
    <w:rsid w:val="00094499"/>
    <w:rsid w:val="000A75E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08DC"/>
    <w:rsid w:val="005262AC"/>
    <w:rsid w:val="005E39D5"/>
    <w:rsid w:val="00600670"/>
    <w:rsid w:val="0062123A"/>
    <w:rsid w:val="00646E75"/>
    <w:rsid w:val="00650EFA"/>
    <w:rsid w:val="006771D0"/>
    <w:rsid w:val="00715FCB"/>
    <w:rsid w:val="00743101"/>
    <w:rsid w:val="007775E1"/>
    <w:rsid w:val="007867A0"/>
    <w:rsid w:val="007927F5"/>
    <w:rsid w:val="00802CA0"/>
    <w:rsid w:val="00824AFB"/>
    <w:rsid w:val="008445E3"/>
    <w:rsid w:val="008B48DA"/>
    <w:rsid w:val="008C170D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3809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olotu-david-84b548246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Workbook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06346721229609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Leadership</c:v>
                </c:pt>
                <c:pt idx="1">
                  <c:v>CSS</c:v>
                </c:pt>
                <c:pt idx="2">
                  <c:v>HTML</c:v>
                </c:pt>
                <c:pt idx="3">
                  <c:v>Phyton</c:v>
                </c:pt>
                <c:pt idx="4">
                  <c:v>Javascript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</c:v>
                </c:pt>
                <c:pt idx="1">
                  <c:v>85</c:v>
                </c:pt>
                <c:pt idx="2">
                  <c:v>0.9</c:v>
                </c:pt>
                <c:pt idx="3">
                  <c:v>0.5</c:v>
                </c:pt>
                <c:pt idx="4">
                  <c:v>0.7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  <c:ext xmlns:c15="http://schemas.microsoft.com/office/drawing/2012/chart" uri="{02D57815-91ED-43cb-92C2-25804820EDAC}">
              <c15:filteredSeriesTitle>
                <c15:tx>
                  <c:strRef>
                    <c:extLst xmlns:c16r2="http://schemas.microsoft.com/office/drawing/2015/06/chart" xmlns:c16="http://schemas.microsoft.com/office/drawing/2014/chart"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Series 1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3"/>
        <c:axId val="289396104"/>
        <c:axId val="289397672"/>
      </c:barChart>
      <c:catAx>
        <c:axId val="289396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1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397672"/>
        <c:crosses val="autoZero"/>
        <c:auto val="1"/>
        <c:lblAlgn val="ctr"/>
        <c:lblOffset val="100"/>
        <c:noMultiLvlLbl val="0"/>
      </c:catAx>
      <c:valAx>
        <c:axId val="289397672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289396104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2E659F2B0D4441BE939BDC23984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3E265-BAF7-48D2-AA3B-2062535F32FF}"/>
      </w:docPartPr>
      <w:docPartBody>
        <w:p w:rsidR="00EF6098" w:rsidRDefault="0088768D">
          <w:pPr>
            <w:pStyle w:val="972E659F2B0D4441BE939BDC23984EEE"/>
          </w:pPr>
          <w:r w:rsidRPr="00D5459D">
            <w:t>Profile</w:t>
          </w:r>
        </w:p>
      </w:docPartBody>
    </w:docPart>
    <w:docPart>
      <w:docPartPr>
        <w:name w:val="8483242EA6EA4F229B11069E494D0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52F7D-48B3-4A2B-8340-13574C8CA4DB}"/>
      </w:docPartPr>
      <w:docPartBody>
        <w:p w:rsidR="00EF6098" w:rsidRDefault="0088768D">
          <w:pPr>
            <w:pStyle w:val="8483242EA6EA4F229B11069E494D0811"/>
          </w:pPr>
          <w:r w:rsidRPr="00CB0055">
            <w:t>Contact</w:t>
          </w:r>
        </w:p>
      </w:docPartBody>
    </w:docPart>
    <w:docPart>
      <w:docPartPr>
        <w:name w:val="4376FD026EBC4299A97ADC424FE99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C49D9-EF04-4AD9-A7CC-D1D7AAC917F8}"/>
      </w:docPartPr>
      <w:docPartBody>
        <w:p w:rsidR="00EF6098" w:rsidRDefault="0088768D">
          <w:pPr>
            <w:pStyle w:val="4376FD026EBC4299A97ADC424FE997C5"/>
          </w:pPr>
          <w:r w:rsidRPr="004D3011">
            <w:t>PHONE:</w:t>
          </w:r>
        </w:p>
      </w:docPartBody>
    </w:docPart>
    <w:docPart>
      <w:docPartPr>
        <w:name w:val="52BA40C813BB446B870B8B4F9B278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3F234-63CF-45FF-9CAD-6F6AFEC41605}"/>
      </w:docPartPr>
      <w:docPartBody>
        <w:p w:rsidR="00EF6098" w:rsidRDefault="0088768D">
          <w:pPr>
            <w:pStyle w:val="52BA40C813BB446B870B8B4F9B27832C"/>
          </w:pPr>
          <w:r w:rsidRPr="004D3011">
            <w:t>WEBSITE:</w:t>
          </w:r>
        </w:p>
      </w:docPartBody>
    </w:docPart>
    <w:docPart>
      <w:docPartPr>
        <w:name w:val="9007BFDAE3304E6C9665DF943BCE0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07AF5-11C2-46AC-83CA-1B945F2AD711}"/>
      </w:docPartPr>
      <w:docPartBody>
        <w:p w:rsidR="00EF6098" w:rsidRDefault="0088768D">
          <w:pPr>
            <w:pStyle w:val="9007BFDAE3304E6C9665DF943BCE05FF"/>
          </w:pPr>
          <w:r w:rsidRPr="004D3011">
            <w:t>EMAIL:</w:t>
          </w:r>
        </w:p>
      </w:docPartBody>
    </w:docPart>
    <w:docPart>
      <w:docPartPr>
        <w:name w:val="A4C68462E0034540A20526D66E1C5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FFD1F-0EBB-4BE4-B734-3F91862D8699}"/>
      </w:docPartPr>
      <w:docPartBody>
        <w:p w:rsidR="00EF6098" w:rsidRDefault="0088768D">
          <w:pPr>
            <w:pStyle w:val="A4C68462E0034540A20526D66E1C55F7"/>
          </w:pPr>
          <w:r w:rsidRPr="00CB0055">
            <w:t>Hobbies</w:t>
          </w:r>
        </w:p>
      </w:docPartBody>
    </w:docPart>
    <w:docPart>
      <w:docPartPr>
        <w:name w:val="F0E6F66E7BAB468DB23344F919EA6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66776-E8F6-4AB5-9E61-1349C49084D3}"/>
      </w:docPartPr>
      <w:docPartBody>
        <w:p w:rsidR="00EF6098" w:rsidRDefault="0088768D">
          <w:pPr>
            <w:pStyle w:val="F0E6F66E7BAB468DB23344F919EA6031"/>
          </w:pPr>
          <w:r w:rsidRPr="00036450">
            <w:t>EDUCATION</w:t>
          </w:r>
        </w:p>
      </w:docPartBody>
    </w:docPart>
    <w:docPart>
      <w:docPartPr>
        <w:name w:val="EABE3AF7DB7344B2BCB4BF47592A3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4519B-8761-4E8E-BF57-E3A847E08A22}"/>
      </w:docPartPr>
      <w:docPartBody>
        <w:p w:rsidR="00EF6098" w:rsidRDefault="0088768D">
          <w:pPr>
            <w:pStyle w:val="EABE3AF7DB7344B2BCB4BF47592A318A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8D"/>
    <w:rsid w:val="0088768D"/>
    <w:rsid w:val="00EF6098"/>
    <w:rsid w:val="00FA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8E6B5EF4B4AD9A764D87B95EBD963">
    <w:name w:val="6528E6B5EF4B4AD9A764D87B95EBD963"/>
  </w:style>
  <w:style w:type="paragraph" w:customStyle="1" w:styleId="C04984B96FE54F30BB8C53B54A129D94">
    <w:name w:val="C04984B96FE54F30BB8C53B54A129D94"/>
  </w:style>
  <w:style w:type="paragraph" w:customStyle="1" w:styleId="972E659F2B0D4441BE939BDC23984EEE">
    <w:name w:val="972E659F2B0D4441BE939BDC23984EEE"/>
  </w:style>
  <w:style w:type="paragraph" w:customStyle="1" w:styleId="3CA69EA072C14FC785A9F3322A6F90DC">
    <w:name w:val="3CA69EA072C14FC785A9F3322A6F90DC"/>
  </w:style>
  <w:style w:type="paragraph" w:customStyle="1" w:styleId="8483242EA6EA4F229B11069E494D0811">
    <w:name w:val="8483242EA6EA4F229B11069E494D0811"/>
  </w:style>
  <w:style w:type="paragraph" w:customStyle="1" w:styleId="4376FD026EBC4299A97ADC424FE997C5">
    <w:name w:val="4376FD026EBC4299A97ADC424FE997C5"/>
  </w:style>
  <w:style w:type="paragraph" w:customStyle="1" w:styleId="68754A4B5D7E4E76909C836F9B5D0AD6">
    <w:name w:val="68754A4B5D7E4E76909C836F9B5D0AD6"/>
  </w:style>
  <w:style w:type="paragraph" w:customStyle="1" w:styleId="52BA40C813BB446B870B8B4F9B27832C">
    <w:name w:val="52BA40C813BB446B870B8B4F9B27832C"/>
  </w:style>
  <w:style w:type="paragraph" w:customStyle="1" w:styleId="20D96033D37B445A81B70F2CAC3D9204">
    <w:name w:val="20D96033D37B445A81B70F2CAC3D9204"/>
  </w:style>
  <w:style w:type="paragraph" w:customStyle="1" w:styleId="9007BFDAE3304E6C9665DF943BCE05FF">
    <w:name w:val="9007BFDAE3304E6C9665DF943BCE05F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F06BF17A094475799D047229F5D7330">
    <w:name w:val="AF06BF17A094475799D047229F5D7330"/>
  </w:style>
  <w:style w:type="paragraph" w:customStyle="1" w:styleId="A4C68462E0034540A20526D66E1C55F7">
    <w:name w:val="A4C68462E0034540A20526D66E1C55F7"/>
  </w:style>
  <w:style w:type="paragraph" w:customStyle="1" w:styleId="1481FA559EF941709F566C70CE6FA046">
    <w:name w:val="1481FA559EF941709F566C70CE6FA046"/>
  </w:style>
  <w:style w:type="paragraph" w:customStyle="1" w:styleId="0BE39498B0BD45BFA8F56F9DC07D7890">
    <w:name w:val="0BE39498B0BD45BFA8F56F9DC07D7890"/>
  </w:style>
  <w:style w:type="paragraph" w:customStyle="1" w:styleId="9963A09D72E745D1AC53F35BCD605166">
    <w:name w:val="9963A09D72E745D1AC53F35BCD605166"/>
  </w:style>
  <w:style w:type="paragraph" w:customStyle="1" w:styleId="EB543A4B98C74548B4F62551372DA006">
    <w:name w:val="EB543A4B98C74548B4F62551372DA006"/>
  </w:style>
  <w:style w:type="paragraph" w:customStyle="1" w:styleId="F0E6F66E7BAB468DB23344F919EA6031">
    <w:name w:val="F0E6F66E7BAB468DB23344F919EA6031"/>
  </w:style>
  <w:style w:type="paragraph" w:customStyle="1" w:styleId="582C6F7FAB794D4392D229EB32F015CE">
    <w:name w:val="582C6F7FAB794D4392D229EB32F015CE"/>
  </w:style>
  <w:style w:type="paragraph" w:customStyle="1" w:styleId="54DD52D457FF46EB9262916D03AAFD16">
    <w:name w:val="54DD52D457FF46EB9262916D03AAFD16"/>
  </w:style>
  <w:style w:type="paragraph" w:customStyle="1" w:styleId="450C6A3D57E442FBADF9E1E614E948B9">
    <w:name w:val="450C6A3D57E442FBADF9E1E614E948B9"/>
  </w:style>
  <w:style w:type="paragraph" w:customStyle="1" w:styleId="66E4911A39F2481B9F1E1E35FAE332BF">
    <w:name w:val="66E4911A39F2481B9F1E1E35FAE332BF"/>
  </w:style>
  <w:style w:type="paragraph" w:customStyle="1" w:styleId="D95A4F0F50D64D708AA1742D2F24BE6B">
    <w:name w:val="D95A4F0F50D64D708AA1742D2F24BE6B"/>
  </w:style>
  <w:style w:type="paragraph" w:customStyle="1" w:styleId="D975A470006848A48B7E49EBEAD0DE67">
    <w:name w:val="D975A470006848A48B7E49EBEAD0DE67"/>
  </w:style>
  <w:style w:type="paragraph" w:customStyle="1" w:styleId="4480327CCACB47CAADE6CD3467648203">
    <w:name w:val="4480327CCACB47CAADE6CD3467648203"/>
  </w:style>
  <w:style w:type="paragraph" w:customStyle="1" w:styleId="EABE3AF7DB7344B2BCB4BF47592A318A">
    <w:name w:val="EABE3AF7DB7344B2BCB4BF47592A318A"/>
  </w:style>
  <w:style w:type="paragraph" w:customStyle="1" w:styleId="18F951B334844795BFBBB8F25FF8814E">
    <w:name w:val="18F951B334844795BFBBB8F25FF8814E"/>
  </w:style>
  <w:style w:type="paragraph" w:customStyle="1" w:styleId="865A2686FB4D486FBF938FBE248AC7E3">
    <w:name w:val="865A2686FB4D486FBF938FBE248AC7E3"/>
  </w:style>
  <w:style w:type="paragraph" w:customStyle="1" w:styleId="90859DD963AB473FB615219BF579D013">
    <w:name w:val="90859DD963AB473FB615219BF579D013"/>
  </w:style>
  <w:style w:type="paragraph" w:customStyle="1" w:styleId="E9D6084946714AABA2280AFDB985BD17">
    <w:name w:val="E9D6084946714AABA2280AFDB985BD17"/>
  </w:style>
  <w:style w:type="paragraph" w:customStyle="1" w:styleId="56BC4FBCA3C94A73BAF129A36046F873">
    <w:name w:val="56BC4FBCA3C94A73BAF129A36046F873"/>
  </w:style>
  <w:style w:type="paragraph" w:customStyle="1" w:styleId="C9A0CA62F59840D6AFC276F07AFA8324">
    <w:name w:val="C9A0CA62F59840D6AFC276F07AFA8324"/>
  </w:style>
  <w:style w:type="paragraph" w:customStyle="1" w:styleId="73B1889FCDE74918BD71AB6D4A169923">
    <w:name w:val="73B1889FCDE74918BD71AB6D4A169923"/>
  </w:style>
  <w:style w:type="paragraph" w:customStyle="1" w:styleId="A81C59AEFE654BF78C55EC9E29128147">
    <w:name w:val="A81C59AEFE654BF78C55EC9E29128147"/>
  </w:style>
  <w:style w:type="paragraph" w:customStyle="1" w:styleId="0097D162107A4492A18F3E5B5C562F32">
    <w:name w:val="0097D162107A4492A18F3E5B5C562F32"/>
  </w:style>
  <w:style w:type="paragraph" w:customStyle="1" w:styleId="1F8C0557BB484D53A9E523FA1D3CFAE2">
    <w:name w:val="1F8C0557BB484D53A9E523FA1D3CFAE2"/>
  </w:style>
  <w:style w:type="paragraph" w:customStyle="1" w:styleId="2F634AF6FA074AC8A81E44B83866962A">
    <w:name w:val="2F634AF6FA074AC8A81E44B83866962A"/>
  </w:style>
  <w:style w:type="paragraph" w:customStyle="1" w:styleId="4B4BAF46E6B74908B8A6F9FF80FF3CFF">
    <w:name w:val="4B4BAF46E6B74908B8A6F9FF80FF3CFF"/>
  </w:style>
  <w:style w:type="paragraph" w:customStyle="1" w:styleId="65774D66D44748409F23E651EC88E299">
    <w:name w:val="65774D66D44748409F23E651EC88E299"/>
  </w:style>
  <w:style w:type="paragraph" w:customStyle="1" w:styleId="D2739DDB56824069AC38E167CF4700E9">
    <w:name w:val="D2739DDB56824069AC38E167CF4700E9"/>
  </w:style>
  <w:style w:type="paragraph" w:customStyle="1" w:styleId="1AB386F82C244DBDB01F84B2206F01FB">
    <w:name w:val="1AB386F82C244DBDB01F84B2206F01F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7BF750B4D93402BA2874F1BC23F6943">
    <w:name w:val="57BF750B4D93402BA2874F1BC23F69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2023-01-14T17:19:00Z</dcterms:created>
  <dcterms:modified xsi:type="dcterms:W3CDTF">2023-01-14T17:53:00Z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